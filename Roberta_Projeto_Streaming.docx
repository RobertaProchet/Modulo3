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3D9A" w14:textId="54346E99" w:rsidR="00AF18C5" w:rsidRDefault="009C0865" w:rsidP="00B5647C">
      <w:pPr>
        <w:jc w:val="both"/>
      </w:pPr>
      <w:r>
        <w:t xml:space="preserve">Projeto de Sistemas Web </w:t>
      </w:r>
      <w:r w:rsidR="00137225">
        <w:t>– FGV</w:t>
      </w:r>
    </w:p>
    <w:p w14:paraId="4FE391CB" w14:textId="6DCEFF2D" w:rsidR="002451B7" w:rsidRDefault="002451B7" w:rsidP="00B5647C">
      <w:pPr>
        <w:jc w:val="both"/>
      </w:pPr>
      <w:r>
        <w:t>Professor: Thiago Araújo</w:t>
      </w:r>
    </w:p>
    <w:p w14:paraId="07A73466" w14:textId="7CD804D4" w:rsidR="00137225" w:rsidRDefault="00606347" w:rsidP="00B5647C">
      <w:pPr>
        <w:jc w:val="both"/>
      </w:pPr>
      <w:r>
        <w:t xml:space="preserve">Aluna: </w:t>
      </w:r>
      <w:r w:rsidR="009C0865">
        <w:t>Roberta Prochet Barbosa</w:t>
      </w:r>
    </w:p>
    <w:p w14:paraId="031FA663" w14:textId="77777777" w:rsidR="009C0865" w:rsidRDefault="009C0865" w:rsidP="00B5647C">
      <w:pPr>
        <w:jc w:val="both"/>
      </w:pPr>
    </w:p>
    <w:p w14:paraId="04BFAB44" w14:textId="6545CF44" w:rsidR="009C0865" w:rsidRDefault="00310E56" w:rsidP="00B5647C">
      <w:pPr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Atividade Solicitada</w:t>
      </w:r>
    </w:p>
    <w:p w14:paraId="2A771C2F" w14:textId="77777777" w:rsidR="009C0865" w:rsidRPr="00310E56" w:rsidRDefault="009C0865" w:rsidP="00B5647C">
      <w:pPr>
        <w:jc w:val="both"/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lang w:eastAsia="pt-BR"/>
          <w14:ligatures w14:val="none"/>
        </w:rPr>
      </w:pPr>
    </w:p>
    <w:p w14:paraId="0A24F6C1" w14:textId="481A0D25" w:rsidR="009C0865" w:rsidRPr="009C0865" w:rsidRDefault="009C0865" w:rsidP="00B5647C">
      <w:pPr>
        <w:jc w:val="both"/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lang w:eastAsia="pt-BR"/>
          <w14:ligatures w14:val="none"/>
        </w:rPr>
      </w:pPr>
      <w:r w:rsidRPr="009C0865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lang w:eastAsia="pt-BR"/>
          <w14:ligatures w14:val="none"/>
        </w:rPr>
        <w:t xml:space="preserve">Escrever a especificação do projeto </w:t>
      </w:r>
    </w:p>
    <w:p w14:paraId="471B0814" w14:textId="77777777" w:rsidR="009C0865" w:rsidRDefault="009C0865" w:rsidP="00B5647C">
      <w:pPr>
        <w:numPr>
          <w:ilvl w:val="0"/>
          <w:numId w:val="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9C086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Entrega: Documento contendo as histórias de usuário; o diagrama de casos de uso, com a descrição de cada um deles; o modelo entidade-relacionamento; e o modelo arquitetural do sistema.</w:t>
      </w:r>
    </w:p>
    <w:p w14:paraId="7DB64CF6" w14:textId="40F5B2BC" w:rsidR="00B15949" w:rsidRPr="00B15949" w:rsidRDefault="00B15949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lang w:eastAsia="pt-BR"/>
          <w14:ligatures w14:val="none"/>
        </w:rPr>
      </w:pPr>
      <w:r w:rsidRPr="00B15949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lang w:eastAsia="pt-BR"/>
          <w14:ligatures w14:val="none"/>
        </w:rPr>
        <w:t>Resposta:</w:t>
      </w:r>
    </w:p>
    <w:p w14:paraId="4BEC62F9" w14:textId="77777777" w:rsidR="000F56D3" w:rsidRPr="000F56D3" w:rsidRDefault="000F56D3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0F56D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1. Histórias de Usuário</w:t>
      </w:r>
    </w:p>
    <w:p w14:paraId="469DC771" w14:textId="5F032C51" w:rsidR="000F56D3" w:rsidRPr="000F56D3" w:rsidRDefault="000F56D3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a) </w:t>
      </w:r>
      <w:r w:rsidRPr="00DE29D4">
        <w:rPr>
          <w:rFonts w:ascii="Times New Roman" w:eastAsia="Times New Roman" w:hAnsi="Times New Roman" w:cs="Times New Roman"/>
          <w:kern w:val="0"/>
          <w:u w:val="single"/>
          <w:lang w:eastAsia="pt-BR"/>
          <w14:ligatures w14:val="none"/>
        </w:rPr>
        <w:t>Usuário Regular</w:t>
      </w:r>
      <w:r w:rsidRPr="000F56D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14:paraId="697C4C04" w14:textId="77777777" w:rsidR="008C4BCD" w:rsidRPr="00FA799F" w:rsidRDefault="008C4BCD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79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regular, quero poder buscar filmes por gênero para encontrar aqueles que são do meu interesse.</w:t>
      </w:r>
    </w:p>
    <w:p w14:paraId="607D24DF" w14:textId="77777777" w:rsidR="008C4BCD" w:rsidRPr="00FA799F" w:rsidRDefault="008C4BCD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79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regular, quero ver a classificação etária de cada filme para garantir que seja apropriado para minha faixa etária.</w:t>
      </w:r>
    </w:p>
    <w:p w14:paraId="3BFC5CAC" w14:textId="77777777" w:rsidR="008C4BCD" w:rsidRPr="00FA799F" w:rsidRDefault="008C4BCD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79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regular, quero ver as avaliações dos filmes feitas por outros usuários para me ajudar a decidir se vale a pena assistir.</w:t>
      </w:r>
    </w:p>
    <w:p w14:paraId="5B7C0E45" w14:textId="77777777" w:rsidR="008C4BCD" w:rsidRPr="00FA799F" w:rsidRDefault="008C4BCD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79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regular, quero receber recomendações personalizadas com base nos filmes que já assisti e nas minhas preferências.</w:t>
      </w:r>
    </w:p>
    <w:p w14:paraId="413C5A76" w14:textId="77777777" w:rsidR="008C4BCD" w:rsidRPr="00FA799F" w:rsidRDefault="008C4BCD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79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regular, quero ver a lista de filmes mais populares para descobrir o que está em alta.</w:t>
      </w:r>
    </w:p>
    <w:p w14:paraId="43674233" w14:textId="77777777" w:rsidR="008C4BCD" w:rsidRPr="00FA799F" w:rsidRDefault="008C4BCD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79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regular, quero ser capaz de compartilhar informações sobre um filme nas redes sociais.</w:t>
      </w:r>
    </w:p>
    <w:p w14:paraId="6B63767E" w14:textId="77777777" w:rsidR="008C4BCD" w:rsidRPr="00FA799F" w:rsidRDefault="008C4BCD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79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regular, quero poder comentar sobre um filme após assistir para compartilhar minha opinião com outros usuários.</w:t>
      </w:r>
    </w:p>
    <w:p w14:paraId="61C5A30D" w14:textId="77777777" w:rsidR="008C4BCD" w:rsidRPr="00FA799F" w:rsidRDefault="008C4BCD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79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regular, quero receber notificações sobre novos lançamentos ou atualizações no catálogo.</w:t>
      </w:r>
    </w:p>
    <w:p w14:paraId="760D1D7C" w14:textId="77777777" w:rsidR="008C4BCD" w:rsidRPr="00FA799F" w:rsidRDefault="008C4BCD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79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regular, quero ter a opção de alterar as configurações de idioma e legendas para assistir filmes em diferentes idiomas.</w:t>
      </w:r>
    </w:p>
    <w:p w14:paraId="1DE23CD0" w14:textId="7031103C" w:rsidR="008C4BCD" w:rsidRPr="00FA799F" w:rsidRDefault="008C4BCD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799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regular, quero poder acessar minha lista de filmes favoritos em qualquer dispositivo para continuar assistindo de onde parei.</w:t>
      </w:r>
    </w:p>
    <w:p w14:paraId="0A5BE031" w14:textId="77777777" w:rsidR="00E64DAD" w:rsidRDefault="002451B7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b) </w:t>
      </w:r>
      <w:r w:rsidR="000F56D3" w:rsidRPr="00DE29D4">
        <w:rPr>
          <w:rFonts w:ascii="Times New Roman" w:eastAsia="Times New Roman" w:hAnsi="Times New Roman" w:cs="Times New Roman"/>
          <w:kern w:val="0"/>
          <w:u w:val="single"/>
          <w:lang w:eastAsia="pt-BR"/>
          <w14:ligatures w14:val="none"/>
        </w:rPr>
        <w:t>Usuário Administrador:</w:t>
      </w:r>
    </w:p>
    <w:p w14:paraId="6BCAA900" w14:textId="2E54E82D" w:rsidR="00DE29D4" w:rsidRPr="00DE29D4" w:rsidRDefault="00DE29D4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29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>Como usuário administrador, quero poder adicionar múltiplos gêneros a um filme para garantir uma classificação precisa.</w:t>
      </w:r>
    </w:p>
    <w:p w14:paraId="58C25491" w14:textId="77777777" w:rsidR="00DE29D4" w:rsidRPr="00DE29D4" w:rsidRDefault="00DE29D4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29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administrador, quero visualizar estatísticas sobre o desempenho dos filmes, como número de visualizações e avaliações.</w:t>
      </w:r>
    </w:p>
    <w:p w14:paraId="32332A59" w14:textId="77777777" w:rsidR="00DE29D4" w:rsidRPr="00DE29D4" w:rsidRDefault="00DE29D4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29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administrador, quero poder bloquear ou desbloquear temporariamente um filme para evitar acesso por razões legais ou de segurança.</w:t>
      </w:r>
    </w:p>
    <w:p w14:paraId="6FEC72D8" w14:textId="77777777" w:rsidR="00DE29D4" w:rsidRPr="00DE29D4" w:rsidRDefault="00DE29D4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29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administrador, quero poder importar dados de novos filmes em massa a partir de um arquivo CSV para facilitar a atualização do catálogo.</w:t>
      </w:r>
    </w:p>
    <w:p w14:paraId="5CFEB27E" w14:textId="77777777" w:rsidR="00DE29D4" w:rsidRPr="00DE29D4" w:rsidRDefault="00DE29D4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29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administrador, quero receber notificações automáticas sobre problemas de reprodução de filmes ou outros problemas técnicos.</w:t>
      </w:r>
    </w:p>
    <w:p w14:paraId="32126683" w14:textId="77777777" w:rsidR="00DE29D4" w:rsidRPr="00DE29D4" w:rsidRDefault="00DE29D4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29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administrador, quero definir diferentes níveis de acesso para outros administradores, permitindo que alguns tenham permissões restritas.</w:t>
      </w:r>
    </w:p>
    <w:p w14:paraId="06F38829" w14:textId="77777777" w:rsidR="00DE29D4" w:rsidRPr="00DE29D4" w:rsidRDefault="00DE29D4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29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administrador, quero poder exportar relatórios de atividade do sistema para análise externa.</w:t>
      </w:r>
    </w:p>
    <w:p w14:paraId="47BB34D5" w14:textId="77777777" w:rsidR="00DE29D4" w:rsidRPr="00DE29D4" w:rsidRDefault="00DE29D4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29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administrador, quero definir a ordem de exibição dos filmes em destaque na página inicial para promover determinados conteúdos.</w:t>
      </w:r>
    </w:p>
    <w:p w14:paraId="73E6A219" w14:textId="77777777" w:rsidR="00DE29D4" w:rsidRPr="00DE29D4" w:rsidRDefault="00DE29D4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29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administrador, quero visualizar um histórico de alterações feitas em cada filme para rastrear modificações e correções.</w:t>
      </w:r>
    </w:p>
    <w:p w14:paraId="34468DF6" w14:textId="52CB7F8C" w:rsidR="009C0865" w:rsidRPr="001B6DEF" w:rsidRDefault="00DE29D4" w:rsidP="00B5647C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E29D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Como usuário administrador, quero poder programar lançamentos futuros de filmes para que sejam automaticamente adicionados ao catálogo na data prevista.</w:t>
      </w:r>
    </w:p>
    <w:p w14:paraId="4037742E" w14:textId="77A7D2EA" w:rsidR="00137225" w:rsidRDefault="00673D1D" w:rsidP="00B5647C">
      <w:pPr>
        <w:jc w:val="both"/>
        <w:rPr>
          <w:b/>
          <w:bCs/>
        </w:rPr>
      </w:pPr>
      <w:r w:rsidRPr="00673D1D">
        <w:rPr>
          <w:b/>
          <w:bCs/>
        </w:rPr>
        <w:t>2. Diagrama de Casos de Uso</w:t>
      </w:r>
    </w:p>
    <w:p w14:paraId="5E79DF0F" w14:textId="77777777" w:rsidR="001B6DEF" w:rsidRDefault="001B6DEF" w:rsidP="00B5647C">
      <w:pPr>
        <w:jc w:val="both"/>
        <w:rPr>
          <w:b/>
          <w:bCs/>
        </w:rPr>
      </w:pPr>
      <w:r w:rsidRPr="001B6DEF">
        <w:rPr>
          <w:b/>
          <w:bCs/>
        </w:rPr>
        <w:drawing>
          <wp:inline distT="0" distB="0" distL="0" distR="0" wp14:anchorId="58BC5E83" wp14:editId="663F1566">
            <wp:extent cx="5400040" cy="3340735"/>
            <wp:effectExtent l="0" t="0" r="0" b="0"/>
            <wp:docPr id="95584060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40602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EDB6B" w14:textId="54DDDD26" w:rsidR="00AC077C" w:rsidRPr="001B6DEF" w:rsidRDefault="00AC077C" w:rsidP="00B5647C">
      <w:pPr>
        <w:jc w:val="both"/>
        <w:rPr>
          <w:b/>
          <w:bCs/>
        </w:rPr>
      </w:pPr>
      <w:r w:rsidRPr="00BB497E">
        <w:rPr>
          <w:u w:val="single"/>
        </w:rPr>
        <w:lastRenderedPageBreak/>
        <w:t>Descrição dos Casos de Uso Principais</w:t>
      </w:r>
      <w:r w:rsidRPr="00AC077C">
        <w:t>:</w:t>
      </w:r>
    </w:p>
    <w:p w14:paraId="30093AF8" w14:textId="77777777" w:rsidR="00E41C58" w:rsidRDefault="00E41C58" w:rsidP="00B5647C">
      <w:pPr>
        <w:jc w:val="both"/>
      </w:pPr>
    </w:p>
    <w:p w14:paraId="2FC28344" w14:textId="05829022" w:rsidR="00E41C58" w:rsidRPr="00E41C58" w:rsidRDefault="0035652C" w:rsidP="00B5647C">
      <w:pPr>
        <w:jc w:val="both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2.</w:t>
      </w:r>
      <w:r w:rsidR="00E41C58" w:rsidRPr="00E41C58">
        <w:rPr>
          <w:b/>
          <w:bCs/>
          <w:color w:val="A02B93" w:themeColor="accent5"/>
        </w:rPr>
        <w:t>1. Listar Filmes:</w:t>
      </w:r>
    </w:p>
    <w:p w14:paraId="54328571" w14:textId="77777777" w:rsidR="00E41C58" w:rsidRDefault="00E41C58" w:rsidP="00B5647C">
      <w:pPr>
        <w:jc w:val="both"/>
      </w:pPr>
      <w:r>
        <w:t>Descrição: Este caso de uso permite que o usuário veja a lista de filmes disponíveis no catálogo.</w:t>
      </w:r>
    </w:p>
    <w:p w14:paraId="313633AB" w14:textId="77777777" w:rsidR="00E41C58" w:rsidRDefault="00E41C58" w:rsidP="00B5647C">
      <w:pPr>
        <w:jc w:val="both"/>
      </w:pPr>
      <w:r>
        <w:t>Ator Principal: Usuário Regular</w:t>
      </w:r>
    </w:p>
    <w:p w14:paraId="0768E504" w14:textId="77777777" w:rsidR="00E41C58" w:rsidRDefault="00E41C58" w:rsidP="00B5647C">
      <w:pPr>
        <w:jc w:val="both"/>
      </w:pPr>
      <w:r>
        <w:t>Fluxo Básico:</w:t>
      </w:r>
    </w:p>
    <w:p w14:paraId="5E267F47" w14:textId="77777777" w:rsidR="00E41C58" w:rsidRDefault="00E41C58" w:rsidP="00B5647C">
      <w:pPr>
        <w:jc w:val="both"/>
      </w:pPr>
      <w:r>
        <w:t>O usuário acessa a página inicial do sistema.</w:t>
      </w:r>
    </w:p>
    <w:p w14:paraId="05EDA2CF" w14:textId="77777777" w:rsidR="00E41C58" w:rsidRDefault="00E41C58" w:rsidP="00B5647C">
      <w:pPr>
        <w:jc w:val="both"/>
      </w:pPr>
      <w:r>
        <w:t>O sistema exibe a lista de filmes disponíveis, incluindo título e imagem de capa.</w:t>
      </w:r>
    </w:p>
    <w:p w14:paraId="088B94C7" w14:textId="77777777" w:rsidR="00E41C58" w:rsidRDefault="00E41C58" w:rsidP="00B5647C">
      <w:pPr>
        <w:jc w:val="both"/>
      </w:pPr>
      <w:r>
        <w:t>Fluxo Alternativo:</w:t>
      </w:r>
    </w:p>
    <w:p w14:paraId="6DD744E5" w14:textId="77777777" w:rsidR="00E41C58" w:rsidRDefault="00E41C58" w:rsidP="00B5647C">
      <w:pPr>
        <w:jc w:val="both"/>
      </w:pPr>
      <w:r>
        <w:t>Nenhum</w:t>
      </w:r>
    </w:p>
    <w:p w14:paraId="2ED7D7D2" w14:textId="77777777" w:rsidR="00E41C58" w:rsidRDefault="00E41C58" w:rsidP="00B5647C">
      <w:pPr>
        <w:jc w:val="both"/>
      </w:pPr>
    </w:p>
    <w:p w14:paraId="767B04A4" w14:textId="3F2AA812" w:rsidR="00E41C58" w:rsidRPr="00E41C58" w:rsidRDefault="00E41C58" w:rsidP="00B5647C">
      <w:pPr>
        <w:jc w:val="both"/>
        <w:rPr>
          <w:b/>
          <w:bCs/>
          <w:color w:val="A02B93" w:themeColor="accent5"/>
        </w:rPr>
      </w:pPr>
      <w:r w:rsidRPr="00E41C58">
        <w:rPr>
          <w:b/>
          <w:bCs/>
          <w:color w:val="A02B93" w:themeColor="accent5"/>
        </w:rPr>
        <w:t>2</w:t>
      </w:r>
      <w:r w:rsidR="0035652C">
        <w:rPr>
          <w:b/>
          <w:bCs/>
          <w:color w:val="A02B93" w:themeColor="accent5"/>
        </w:rPr>
        <w:t>.2</w:t>
      </w:r>
      <w:r w:rsidRPr="00E41C58">
        <w:rPr>
          <w:b/>
          <w:bCs/>
          <w:color w:val="A02B93" w:themeColor="accent5"/>
        </w:rPr>
        <w:t>. Visualizar Detalhes:</w:t>
      </w:r>
    </w:p>
    <w:p w14:paraId="686E06BB" w14:textId="77777777" w:rsidR="00E41C58" w:rsidRDefault="00E41C58" w:rsidP="00B5647C">
      <w:pPr>
        <w:jc w:val="both"/>
      </w:pPr>
      <w:r>
        <w:t>Descrição: Este caso de uso permite que o usuário visualize os detalhes de um filme específico.</w:t>
      </w:r>
    </w:p>
    <w:p w14:paraId="60051736" w14:textId="77777777" w:rsidR="00E41C58" w:rsidRDefault="00E41C58" w:rsidP="00B5647C">
      <w:pPr>
        <w:jc w:val="both"/>
      </w:pPr>
      <w:r>
        <w:t>Ator Principal: Usuário Regular</w:t>
      </w:r>
    </w:p>
    <w:p w14:paraId="3E58664F" w14:textId="77777777" w:rsidR="00E41C58" w:rsidRDefault="00E41C58" w:rsidP="00B5647C">
      <w:pPr>
        <w:jc w:val="both"/>
      </w:pPr>
      <w:r>
        <w:t>Fluxo Básico:</w:t>
      </w:r>
    </w:p>
    <w:p w14:paraId="6059A98F" w14:textId="77777777" w:rsidR="00E41C58" w:rsidRDefault="00E41C58" w:rsidP="00B5647C">
      <w:pPr>
        <w:jc w:val="both"/>
      </w:pPr>
      <w:r>
        <w:t>O usuário seleciona um filme da lista de filmes disponíveis.</w:t>
      </w:r>
    </w:p>
    <w:p w14:paraId="6ACAAA03" w14:textId="77777777" w:rsidR="00E41C58" w:rsidRDefault="00E41C58" w:rsidP="00B5647C">
      <w:pPr>
        <w:jc w:val="both"/>
      </w:pPr>
      <w:r>
        <w:t>O sistema exibe os detalhes completos do filme, incluindo sinopse, elenco, diretor, gênero, classificação etária, avaliação média e trailer.</w:t>
      </w:r>
    </w:p>
    <w:p w14:paraId="7BE937D6" w14:textId="77777777" w:rsidR="00E41C58" w:rsidRDefault="00E41C58" w:rsidP="00B5647C">
      <w:pPr>
        <w:jc w:val="both"/>
      </w:pPr>
      <w:r>
        <w:t>Fluxo Alternativo:</w:t>
      </w:r>
    </w:p>
    <w:p w14:paraId="3D100B99" w14:textId="77777777" w:rsidR="00E41C58" w:rsidRDefault="00E41C58" w:rsidP="00B5647C">
      <w:pPr>
        <w:jc w:val="both"/>
      </w:pPr>
      <w:r>
        <w:t>Nenhum</w:t>
      </w:r>
    </w:p>
    <w:p w14:paraId="1837006A" w14:textId="77777777" w:rsidR="00E41C58" w:rsidRDefault="00E41C58" w:rsidP="00B5647C">
      <w:pPr>
        <w:jc w:val="both"/>
      </w:pPr>
    </w:p>
    <w:p w14:paraId="2B99B3FE" w14:textId="1223920D" w:rsidR="00E41C58" w:rsidRPr="00E41C58" w:rsidRDefault="0035652C" w:rsidP="00B5647C">
      <w:pPr>
        <w:jc w:val="both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2.</w:t>
      </w:r>
      <w:r w:rsidR="00E41C58" w:rsidRPr="00E41C58">
        <w:rPr>
          <w:b/>
          <w:bCs/>
          <w:color w:val="A02B93" w:themeColor="accent5"/>
        </w:rPr>
        <w:t>3. Reproduzir Trailer:</w:t>
      </w:r>
    </w:p>
    <w:p w14:paraId="429ACEB8" w14:textId="77777777" w:rsidR="00E41C58" w:rsidRDefault="00E41C58" w:rsidP="00B5647C">
      <w:pPr>
        <w:jc w:val="both"/>
      </w:pPr>
      <w:r>
        <w:t>Descrição: Este caso de uso permite que o usuário reproduza o trailer de um filme.</w:t>
      </w:r>
    </w:p>
    <w:p w14:paraId="47F95291" w14:textId="77777777" w:rsidR="00E41C58" w:rsidRDefault="00E41C58" w:rsidP="00B5647C">
      <w:pPr>
        <w:jc w:val="both"/>
      </w:pPr>
      <w:r>
        <w:t>Ator Principal: Usuário Regular</w:t>
      </w:r>
    </w:p>
    <w:p w14:paraId="42E169D4" w14:textId="77777777" w:rsidR="00E41C58" w:rsidRDefault="00E41C58" w:rsidP="00B5647C">
      <w:pPr>
        <w:jc w:val="both"/>
      </w:pPr>
      <w:r>
        <w:t>Fluxo Básico:</w:t>
      </w:r>
    </w:p>
    <w:p w14:paraId="5CA5CC18" w14:textId="77777777" w:rsidR="00E41C58" w:rsidRDefault="00E41C58" w:rsidP="00B5647C">
      <w:pPr>
        <w:jc w:val="both"/>
      </w:pPr>
      <w:r>
        <w:t>O usuário visualiza os detalhes de um filme específico.</w:t>
      </w:r>
    </w:p>
    <w:p w14:paraId="5F93AC01" w14:textId="77777777" w:rsidR="00E41C58" w:rsidRDefault="00E41C58" w:rsidP="00B5647C">
      <w:pPr>
        <w:jc w:val="both"/>
      </w:pPr>
      <w:r>
        <w:t>O usuário clica no botão de reprodução do trailer.</w:t>
      </w:r>
    </w:p>
    <w:p w14:paraId="3F3A82CC" w14:textId="77777777" w:rsidR="00E41C58" w:rsidRDefault="00E41C58" w:rsidP="00B5647C">
      <w:pPr>
        <w:jc w:val="both"/>
      </w:pPr>
      <w:r>
        <w:t>O sistema reproduz o trailer do filme.</w:t>
      </w:r>
    </w:p>
    <w:p w14:paraId="42B89D2F" w14:textId="77777777" w:rsidR="00E41C58" w:rsidRDefault="00E41C58" w:rsidP="00B5647C">
      <w:pPr>
        <w:jc w:val="both"/>
      </w:pPr>
      <w:r>
        <w:t>Fluxo Alternativo:</w:t>
      </w:r>
    </w:p>
    <w:p w14:paraId="3F72DC15" w14:textId="77777777" w:rsidR="00E41C58" w:rsidRDefault="00E41C58" w:rsidP="00B5647C">
      <w:pPr>
        <w:jc w:val="both"/>
      </w:pPr>
      <w:r>
        <w:t>Nenhum</w:t>
      </w:r>
    </w:p>
    <w:p w14:paraId="517A0F5D" w14:textId="77777777" w:rsidR="00E41C58" w:rsidRDefault="00E41C58" w:rsidP="00B5647C">
      <w:pPr>
        <w:jc w:val="both"/>
      </w:pPr>
    </w:p>
    <w:p w14:paraId="3471DA76" w14:textId="5BE120B9" w:rsidR="00E41C58" w:rsidRPr="00E41C58" w:rsidRDefault="0035652C" w:rsidP="00B5647C">
      <w:pPr>
        <w:jc w:val="both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2.</w:t>
      </w:r>
      <w:r w:rsidR="00E41C58" w:rsidRPr="00E41C58">
        <w:rPr>
          <w:b/>
          <w:bCs/>
          <w:color w:val="A02B93" w:themeColor="accent5"/>
        </w:rPr>
        <w:t>4. Marcar como Favorito:</w:t>
      </w:r>
    </w:p>
    <w:p w14:paraId="0ED6A9A0" w14:textId="77777777" w:rsidR="00E41C58" w:rsidRDefault="00E41C58" w:rsidP="00B5647C">
      <w:pPr>
        <w:jc w:val="both"/>
      </w:pPr>
      <w:r>
        <w:t>Descrição: Este caso de uso permite que o usuário marque um filme como favorito para acessá-lo facilmente mais tarde.</w:t>
      </w:r>
    </w:p>
    <w:p w14:paraId="5C3620E9" w14:textId="77777777" w:rsidR="00E41C58" w:rsidRDefault="00E41C58" w:rsidP="00B5647C">
      <w:pPr>
        <w:jc w:val="both"/>
      </w:pPr>
      <w:r>
        <w:t>Ator Principal: Usuário Regular</w:t>
      </w:r>
    </w:p>
    <w:p w14:paraId="239976EB" w14:textId="77777777" w:rsidR="00E41C58" w:rsidRDefault="00E41C58" w:rsidP="00B5647C">
      <w:pPr>
        <w:jc w:val="both"/>
      </w:pPr>
      <w:r>
        <w:t>Fluxo Básico:</w:t>
      </w:r>
    </w:p>
    <w:p w14:paraId="5173DAE7" w14:textId="77777777" w:rsidR="00E41C58" w:rsidRDefault="00E41C58" w:rsidP="00B5647C">
      <w:pPr>
        <w:jc w:val="both"/>
      </w:pPr>
      <w:r>
        <w:t>O usuário visualiza os detalhes de um filme específico.</w:t>
      </w:r>
    </w:p>
    <w:p w14:paraId="64A1BF56" w14:textId="77777777" w:rsidR="00E41C58" w:rsidRDefault="00E41C58" w:rsidP="00B5647C">
      <w:pPr>
        <w:jc w:val="both"/>
      </w:pPr>
      <w:r>
        <w:t>O usuário clica no botão de "Adicionar aos Favoritos".</w:t>
      </w:r>
    </w:p>
    <w:p w14:paraId="2C3623E7" w14:textId="77777777" w:rsidR="00E41C58" w:rsidRDefault="00E41C58" w:rsidP="00B5647C">
      <w:pPr>
        <w:jc w:val="both"/>
      </w:pPr>
      <w:r>
        <w:t>O sistema marca o filme como favorito para o usuário.</w:t>
      </w:r>
    </w:p>
    <w:p w14:paraId="340C30B5" w14:textId="77777777" w:rsidR="00E41C58" w:rsidRDefault="00E41C58" w:rsidP="00B5647C">
      <w:pPr>
        <w:jc w:val="both"/>
      </w:pPr>
      <w:r>
        <w:t>Fluxo Alternativo:</w:t>
      </w:r>
    </w:p>
    <w:p w14:paraId="52B556C9" w14:textId="77777777" w:rsidR="00E41C58" w:rsidRDefault="00E41C58" w:rsidP="00B5647C">
      <w:pPr>
        <w:jc w:val="both"/>
      </w:pPr>
      <w:r>
        <w:t>Nenhum</w:t>
      </w:r>
    </w:p>
    <w:p w14:paraId="0FC0996F" w14:textId="77777777" w:rsidR="00E41C58" w:rsidRDefault="00E41C58" w:rsidP="00B5647C">
      <w:pPr>
        <w:jc w:val="both"/>
      </w:pPr>
    </w:p>
    <w:p w14:paraId="11CF3E5B" w14:textId="52E4D1FB" w:rsidR="00E41C58" w:rsidRPr="0035652C" w:rsidRDefault="0035652C" w:rsidP="00B5647C">
      <w:pPr>
        <w:jc w:val="both"/>
        <w:rPr>
          <w:b/>
          <w:bCs/>
          <w:color w:val="A02B93" w:themeColor="accent5"/>
        </w:rPr>
      </w:pPr>
      <w:r w:rsidRPr="0035652C">
        <w:rPr>
          <w:b/>
          <w:bCs/>
          <w:color w:val="A02B93" w:themeColor="accent5"/>
        </w:rPr>
        <w:t>2.</w:t>
      </w:r>
      <w:r w:rsidR="00E41C58" w:rsidRPr="0035652C">
        <w:rPr>
          <w:b/>
          <w:bCs/>
          <w:color w:val="A02B93" w:themeColor="accent5"/>
        </w:rPr>
        <w:t>5. Cadastrar Filme:</w:t>
      </w:r>
    </w:p>
    <w:p w14:paraId="5697DAA9" w14:textId="77777777" w:rsidR="00E41C58" w:rsidRDefault="00E41C58" w:rsidP="00B5647C">
      <w:pPr>
        <w:jc w:val="both"/>
      </w:pPr>
      <w:r>
        <w:t>Descrição: Este caso de uso permite que o administrador cadastre um novo filme no catálogo.</w:t>
      </w:r>
    </w:p>
    <w:p w14:paraId="1AAC68AD" w14:textId="77777777" w:rsidR="00E41C58" w:rsidRDefault="00E41C58" w:rsidP="00B5647C">
      <w:pPr>
        <w:jc w:val="both"/>
      </w:pPr>
      <w:r>
        <w:lastRenderedPageBreak/>
        <w:t>Ator Principal: Usuário Administrador</w:t>
      </w:r>
    </w:p>
    <w:p w14:paraId="6338822C" w14:textId="77777777" w:rsidR="00E41C58" w:rsidRDefault="00E41C58" w:rsidP="00B5647C">
      <w:pPr>
        <w:jc w:val="both"/>
      </w:pPr>
      <w:r>
        <w:t>Fluxo Básico:</w:t>
      </w:r>
    </w:p>
    <w:p w14:paraId="09E6BD36" w14:textId="77777777" w:rsidR="00E41C58" w:rsidRDefault="00E41C58" w:rsidP="00B5647C">
      <w:pPr>
        <w:jc w:val="both"/>
      </w:pPr>
      <w:r>
        <w:t>O administrador acessa a interface de administração do sistema.</w:t>
      </w:r>
    </w:p>
    <w:p w14:paraId="73F57151" w14:textId="77777777" w:rsidR="00E41C58" w:rsidRDefault="00E41C58" w:rsidP="00B5647C">
      <w:pPr>
        <w:jc w:val="both"/>
      </w:pPr>
      <w:r>
        <w:t>O administrador seleciona a opção de cadastrar novo filme.</w:t>
      </w:r>
    </w:p>
    <w:p w14:paraId="2A09332D" w14:textId="77777777" w:rsidR="00E41C58" w:rsidRDefault="00E41C58" w:rsidP="00B5647C">
      <w:pPr>
        <w:jc w:val="both"/>
      </w:pPr>
      <w:r>
        <w:t>O administrador preenche os campos obrigatórios do formulário de cadastro, incluindo título, sinopse, elenco, diretor, gênero e classificação etária.</w:t>
      </w:r>
    </w:p>
    <w:p w14:paraId="3DFD1DD7" w14:textId="77777777" w:rsidR="00E41C58" w:rsidRDefault="00E41C58" w:rsidP="00B5647C">
      <w:pPr>
        <w:jc w:val="both"/>
      </w:pPr>
      <w:r>
        <w:t>O administrador salva as informações do novo filme.</w:t>
      </w:r>
    </w:p>
    <w:p w14:paraId="326E8870" w14:textId="77777777" w:rsidR="00E41C58" w:rsidRDefault="00E41C58" w:rsidP="00B5647C">
      <w:pPr>
        <w:jc w:val="both"/>
      </w:pPr>
      <w:r>
        <w:t>Fluxo Alternativo:</w:t>
      </w:r>
    </w:p>
    <w:p w14:paraId="55750787" w14:textId="77777777" w:rsidR="00E41C58" w:rsidRDefault="00E41C58" w:rsidP="00B5647C">
      <w:pPr>
        <w:jc w:val="both"/>
      </w:pPr>
      <w:r>
        <w:t>Nenhum</w:t>
      </w:r>
    </w:p>
    <w:p w14:paraId="5D482ED9" w14:textId="77777777" w:rsidR="00E41C58" w:rsidRPr="00E41C58" w:rsidRDefault="00E41C58" w:rsidP="00B5647C">
      <w:pPr>
        <w:jc w:val="both"/>
        <w:rPr>
          <w:b/>
          <w:bCs/>
          <w:color w:val="A02B93" w:themeColor="accent5"/>
        </w:rPr>
      </w:pPr>
    </w:p>
    <w:p w14:paraId="05AEB3E4" w14:textId="3828F4A5" w:rsidR="00E41C58" w:rsidRPr="00E41C58" w:rsidRDefault="0035652C" w:rsidP="00B5647C">
      <w:pPr>
        <w:jc w:val="both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2.</w:t>
      </w:r>
      <w:r w:rsidR="00E41C58" w:rsidRPr="00E41C58">
        <w:rPr>
          <w:b/>
          <w:bCs/>
          <w:color w:val="A02B93" w:themeColor="accent5"/>
        </w:rPr>
        <w:t>6. Editar Informações:</w:t>
      </w:r>
    </w:p>
    <w:p w14:paraId="1A37F03F" w14:textId="77777777" w:rsidR="00E41C58" w:rsidRDefault="00E41C58" w:rsidP="00B5647C">
      <w:pPr>
        <w:jc w:val="both"/>
      </w:pPr>
      <w:r>
        <w:t>Descrição: Este caso de uso permite que o administrador edite as informações de um filme existente no catálogo.</w:t>
      </w:r>
    </w:p>
    <w:p w14:paraId="6F086020" w14:textId="77777777" w:rsidR="00E41C58" w:rsidRDefault="00E41C58" w:rsidP="00B5647C">
      <w:pPr>
        <w:jc w:val="both"/>
      </w:pPr>
      <w:r>
        <w:t>Ator Principal: Usuário Administrador</w:t>
      </w:r>
    </w:p>
    <w:p w14:paraId="2F5C9127" w14:textId="77777777" w:rsidR="00E41C58" w:rsidRDefault="00E41C58" w:rsidP="00B5647C">
      <w:pPr>
        <w:jc w:val="both"/>
      </w:pPr>
      <w:r>
        <w:t>Fluxo Básico:</w:t>
      </w:r>
    </w:p>
    <w:p w14:paraId="0D3963CE" w14:textId="77777777" w:rsidR="00E41C58" w:rsidRDefault="00E41C58" w:rsidP="00B5647C">
      <w:pPr>
        <w:jc w:val="both"/>
      </w:pPr>
      <w:r>
        <w:t>O administrador acessa a interface de administração do sistema.</w:t>
      </w:r>
    </w:p>
    <w:p w14:paraId="6DB6991E" w14:textId="77777777" w:rsidR="00E41C58" w:rsidRDefault="00E41C58" w:rsidP="00B5647C">
      <w:pPr>
        <w:jc w:val="both"/>
      </w:pPr>
      <w:r>
        <w:t>O administrador seleciona o filme que deseja editar.</w:t>
      </w:r>
    </w:p>
    <w:p w14:paraId="111D1873" w14:textId="77777777" w:rsidR="00E41C58" w:rsidRDefault="00E41C58" w:rsidP="00B5647C">
      <w:pPr>
        <w:jc w:val="both"/>
      </w:pPr>
      <w:r>
        <w:t>O administrador modifica as informações necessárias do filme, como título, sinopse, elenco, diretor, gênero e classificação etária.</w:t>
      </w:r>
    </w:p>
    <w:p w14:paraId="243FB3B1" w14:textId="77777777" w:rsidR="00E41C58" w:rsidRDefault="00E41C58" w:rsidP="00B5647C">
      <w:pPr>
        <w:jc w:val="both"/>
      </w:pPr>
      <w:r>
        <w:t>O administrador salva as alterações realizadas.</w:t>
      </w:r>
    </w:p>
    <w:p w14:paraId="3ADD64D1" w14:textId="77777777" w:rsidR="00E41C58" w:rsidRDefault="00E41C58" w:rsidP="00B5647C">
      <w:pPr>
        <w:jc w:val="both"/>
      </w:pPr>
      <w:r>
        <w:t>Fluxo Alternativo:</w:t>
      </w:r>
    </w:p>
    <w:p w14:paraId="5A7185C2" w14:textId="77777777" w:rsidR="00E41C58" w:rsidRDefault="00E41C58" w:rsidP="00B5647C">
      <w:pPr>
        <w:jc w:val="both"/>
      </w:pPr>
      <w:r>
        <w:t>Nenhum</w:t>
      </w:r>
    </w:p>
    <w:p w14:paraId="0FA822A0" w14:textId="77777777" w:rsidR="00E41C58" w:rsidRPr="00E41C58" w:rsidRDefault="00E41C58" w:rsidP="00B5647C">
      <w:pPr>
        <w:jc w:val="both"/>
        <w:rPr>
          <w:b/>
          <w:bCs/>
          <w:color w:val="A02B93" w:themeColor="accent5"/>
        </w:rPr>
      </w:pPr>
    </w:p>
    <w:p w14:paraId="50254987" w14:textId="6C170384" w:rsidR="00E41C58" w:rsidRPr="00E41C58" w:rsidRDefault="0035652C" w:rsidP="00B5647C">
      <w:pPr>
        <w:jc w:val="both"/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2.</w:t>
      </w:r>
      <w:r w:rsidR="00E41C58" w:rsidRPr="00E41C58">
        <w:rPr>
          <w:b/>
          <w:bCs/>
          <w:color w:val="A02B93" w:themeColor="accent5"/>
        </w:rPr>
        <w:t>7. Remover Filme:</w:t>
      </w:r>
    </w:p>
    <w:p w14:paraId="4182A905" w14:textId="77777777" w:rsidR="00E41C58" w:rsidRDefault="00E41C58" w:rsidP="00B5647C">
      <w:pPr>
        <w:jc w:val="both"/>
      </w:pPr>
      <w:r>
        <w:t>Descrição: Este caso de uso permite que o administrador remova um filme do catálogo.</w:t>
      </w:r>
    </w:p>
    <w:p w14:paraId="4C9AEAA6" w14:textId="77777777" w:rsidR="00E41C58" w:rsidRDefault="00E41C58" w:rsidP="00B5647C">
      <w:pPr>
        <w:jc w:val="both"/>
      </w:pPr>
      <w:r>
        <w:t>Ator Principal: Usuário Administrador</w:t>
      </w:r>
    </w:p>
    <w:p w14:paraId="6E28C73B" w14:textId="77777777" w:rsidR="00E41C58" w:rsidRDefault="00E41C58" w:rsidP="00B5647C">
      <w:pPr>
        <w:jc w:val="both"/>
      </w:pPr>
      <w:r>
        <w:t>Fluxo Básico:</w:t>
      </w:r>
    </w:p>
    <w:p w14:paraId="2D7015F9" w14:textId="77777777" w:rsidR="00E41C58" w:rsidRDefault="00E41C58" w:rsidP="00B5647C">
      <w:pPr>
        <w:jc w:val="both"/>
      </w:pPr>
      <w:r>
        <w:t>O administrador acessa a interface de administração do sistema.</w:t>
      </w:r>
    </w:p>
    <w:p w14:paraId="4007CEE5" w14:textId="77777777" w:rsidR="00E41C58" w:rsidRDefault="00E41C58" w:rsidP="00B5647C">
      <w:pPr>
        <w:jc w:val="both"/>
      </w:pPr>
      <w:r>
        <w:t>O administrador seleciona o filme que deseja remover.</w:t>
      </w:r>
    </w:p>
    <w:p w14:paraId="0698EE14" w14:textId="77777777" w:rsidR="00E41C58" w:rsidRDefault="00E41C58" w:rsidP="00B5647C">
      <w:pPr>
        <w:jc w:val="both"/>
      </w:pPr>
      <w:r>
        <w:t>O administrador confirma a remoção do filme.</w:t>
      </w:r>
    </w:p>
    <w:p w14:paraId="33F2224C" w14:textId="77777777" w:rsidR="00E41C58" w:rsidRDefault="00E41C58" w:rsidP="00B5647C">
      <w:pPr>
        <w:jc w:val="both"/>
      </w:pPr>
      <w:r>
        <w:t>O sistema remove o filme do catálogo.</w:t>
      </w:r>
    </w:p>
    <w:p w14:paraId="6B1A9DD1" w14:textId="77777777" w:rsidR="00E41C58" w:rsidRDefault="00E41C58" w:rsidP="00B5647C">
      <w:pPr>
        <w:jc w:val="both"/>
      </w:pPr>
      <w:r>
        <w:t>Fluxo Alternativo:</w:t>
      </w:r>
    </w:p>
    <w:p w14:paraId="68FCF56B" w14:textId="77777777" w:rsidR="0035652C" w:rsidRDefault="00E41C58" w:rsidP="00B5647C">
      <w:pPr>
        <w:jc w:val="both"/>
      </w:pPr>
      <w:r>
        <w:t>Cancelamento da remoção pelo administrador.</w:t>
      </w:r>
    </w:p>
    <w:p w14:paraId="3BBA8BBE" w14:textId="77777777" w:rsidR="0035652C" w:rsidRDefault="0035652C" w:rsidP="00B5647C">
      <w:pPr>
        <w:jc w:val="both"/>
      </w:pPr>
    </w:p>
    <w:p w14:paraId="621037F8" w14:textId="77777777" w:rsidR="002A5F15" w:rsidRDefault="002A5F15" w:rsidP="00B5647C">
      <w:pPr>
        <w:jc w:val="both"/>
        <w:rPr>
          <w:b/>
          <w:bCs/>
        </w:rPr>
      </w:pPr>
      <w:r w:rsidRPr="002A5F15">
        <w:rPr>
          <w:b/>
          <w:bCs/>
        </w:rPr>
        <w:t>3. Modelo Entidade-Relacionamento</w:t>
      </w:r>
    </w:p>
    <w:p w14:paraId="112AF442" w14:textId="77777777" w:rsidR="00B5647C" w:rsidRDefault="00B5647C" w:rsidP="00B5647C">
      <w:pPr>
        <w:jc w:val="both"/>
        <w:rPr>
          <w:b/>
          <w:bCs/>
        </w:rPr>
      </w:pPr>
    </w:p>
    <w:p w14:paraId="0E032955" w14:textId="77777777" w:rsidR="00B5647C" w:rsidRDefault="00B5647C" w:rsidP="00B5647C">
      <w:pPr>
        <w:jc w:val="both"/>
      </w:pPr>
      <w:r w:rsidRPr="00B5647C">
        <w:t>Cada entidade terá uma chave primária, que é um atributo único usado para identificar exclusivamente cada instância da entidade (por exemplo, o ID do filme ou o ID do usuário). Além disso, as entidades relacionadas terão chaves estrangeiras, que são atributos que fazem referência à chave primária de outra entidade para estabelecer os relacionamentos.</w:t>
      </w:r>
    </w:p>
    <w:p w14:paraId="2C11CF70" w14:textId="77777777" w:rsidR="00B5647C" w:rsidRPr="00B5647C" w:rsidRDefault="00B5647C" w:rsidP="00B5647C">
      <w:pPr>
        <w:jc w:val="both"/>
      </w:pPr>
    </w:p>
    <w:p w14:paraId="09C8A0BF" w14:textId="2A555A14" w:rsidR="00B5647C" w:rsidRPr="00B5647C" w:rsidRDefault="00B5647C" w:rsidP="00B5647C">
      <w:pPr>
        <w:jc w:val="both"/>
      </w:pPr>
      <w:r w:rsidRPr="00B5647C">
        <w:t>Este é um exemplo de como o Modelo Entidade-Relacionamento pode ser estruturado para o sistema de streaming de filmes, fornecendo uma visão clara das entidades de dados e dos relacionamentos entre elas.</w:t>
      </w:r>
    </w:p>
    <w:p w14:paraId="6CBBBF1C" w14:textId="331E6FD8" w:rsidR="002A5F15" w:rsidRDefault="00E64DAD" w:rsidP="00B5647C">
      <w:pPr>
        <w:jc w:val="both"/>
        <w:rPr>
          <w:b/>
          <w:bCs/>
        </w:rPr>
      </w:pPr>
      <w:r w:rsidRPr="00E64DAD">
        <w:rPr>
          <w:b/>
          <w:bCs/>
        </w:rPr>
        <w:lastRenderedPageBreak/>
        <w:drawing>
          <wp:inline distT="0" distB="0" distL="0" distR="0" wp14:anchorId="31B5768E" wp14:editId="2FDE8B37">
            <wp:extent cx="5400040" cy="5494020"/>
            <wp:effectExtent l="0" t="0" r="0" b="5080"/>
            <wp:docPr id="39977400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74007" name="Imagem 1" descr="Diagram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9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0DFE" w14:textId="77777777" w:rsidR="00B5647C" w:rsidRDefault="00B5647C" w:rsidP="00B5647C">
      <w:pPr>
        <w:jc w:val="both"/>
        <w:rPr>
          <w:b/>
          <w:bCs/>
        </w:rPr>
      </w:pPr>
    </w:p>
    <w:p w14:paraId="057D2979" w14:textId="538B6936" w:rsidR="001B5680" w:rsidRDefault="001B5680" w:rsidP="00B5647C">
      <w:pPr>
        <w:jc w:val="both"/>
        <w:rPr>
          <w:b/>
          <w:bCs/>
        </w:rPr>
      </w:pPr>
      <w:r>
        <w:rPr>
          <w:b/>
          <w:bCs/>
        </w:rPr>
        <w:t>4. Modelo Arquitetural do Sistema</w:t>
      </w:r>
    </w:p>
    <w:p w14:paraId="26881328" w14:textId="77777777" w:rsidR="00B5647C" w:rsidRDefault="00B5647C" w:rsidP="00B5647C">
      <w:pPr>
        <w:jc w:val="both"/>
      </w:pPr>
    </w:p>
    <w:p w14:paraId="30AF1FE7" w14:textId="2860D996" w:rsidR="00B5647C" w:rsidRPr="00B5647C" w:rsidRDefault="00B5647C" w:rsidP="00B5647C">
      <w:pPr>
        <w:jc w:val="both"/>
      </w:pPr>
      <w:r w:rsidRPr="00B5647C">
        <w:t>O modelo arquitetural descreverá a estrutura do sistema, incluindo os componentes principais (</w:t>
      </w:r>
      <w:proofErr w:type="spellStart"/>
      <w:r w:rsidRPr="00B5647C">
        <w:t>frontend</w:t>
      </w:r>
      <w:proofErr w:type="spellEnd"/>
      <w:r w:rsidRPr="00B5647C">
        <w:t xml:space="preserve"> e serviço web), como eles se comunicam e como são implantados na nuvem. Ele pode incluir detalhes sobre tecnologias utilizadas, como Node.js para o </w:t>
      </w:r>
      <w:proofErr w:type="spellStart"/>
      <w:r w:rsidRPr="00B5647C">
        <w:t>backend</w:t>
      </w:r>
      <w:proofErr w:type="spellEnd"/>
      <w:r w:rsidRPr="00B5647C">
        <w:t xml:space="preserve"> e </w:t>
      </w:r>
      <w:proofErr w:type="spellStart"/>
      <w:r w:rsidRPr="00B5647C">
        <w:t>React</w:t>
      </w:r>
      <w:proofErr w:type="spellEnd"/>
      <w:r w:rsidRPr="00B5647C">
        <w:t xml:space="preserve"> para o </w:t>
      </w:r>
      <w:proofErr w:type="spellStart"/>
      <w:r w:rsidRPr="00B5647C">
        <w:t>frontend</w:t>
      </w:r>
      <w:proofErr w:type="spellEnd"/>
      <w:r w:rsidRPr="00B5647C">
        <w:t>, e sobre a infraestrutura de nuvem, como AWS ou Azure.</w:t>
      </w:r>
    </w:p>
    <w:p w14:paraId="1B4151FA" w14:textId="77777777" w:rsidR="00B5647C" w:rsidRDefault="00B5647C" w:rsidP="00B5647C">
      <w:pPr>
        <w:jc w:val="both"/>
      </w:pPr>
    </w:p>
    <w:p w14:paraId="5C83745B" w14:textId="4D5399D5" w:rsidR="00084645" w:rsidRPr="00B5647C" w:rsidRDefault="00B5647C" w:rsidP="00B5647C">
      <w:pPr>
        <w:jc w:val="both"/>
      </w:pPr>
      <w:r w:rsidRPr="00B5647C">
        <w:t>Cada uma dessas partes contribuirá para uma compreensão abrangente do sistema de streaming de filmes, desde os requisitos do usuário até a sua implementação e implantação na nuvem.</w:t>
      </w:r>
    </w:p>
    <w:p w14:paraId="0646D8CC" w14:textId="77777777" w:rsidR="00B5647C" w:rsidRDefault="00B5647C" w:rsidP="00B5647C">
      <w:pPr>
        <w:jc w:val="both"/>
        <w:rPr>
          <w:b/>
          <w:bCs/>
        </w:rPr>
      </w:pPr>
    </w:p>
    <w:p w14:paraId="4AEE811E" w14:textId="77777777" w:rsidR="00B5647C" w:rsidRDefault="00B5647C" w:rsidP="00B5647C">
      <w:pPr>
        <w:jc w:val="both"/>
        <w:rPr>
          <w:b/>
          <w:bCs/>
        </w:rPr>
      </w:pPr>
      <w:r w:rsidRPr="00B5647C">
        <w:rPr>
          <w:b/>
          <w:bCs/>
        </w:rPr>
        <w:t>Fonte:</w:t>
      </w:r>
    </w:p>
    <w:p w14:paraId="03A959BD" w14:textId="66F7C932" w:rsidR="00B5647C" w:rsidRPr="00B5647C" w:rsidRDefault="00B5647C" w:rsidP="00B5647C">
      <w:pPr>
        <w:jc w:val="both"/>
      </w:pPr>
      <w:r w:rsidRPr="00B5647C">
        <w:t>https://lucid.app/lucidchart/938eb74b-3ecc-4b2f-9877-5ba2ba1a04b1/edit?viewport_loc=-915%2C-</w:t>
      </w:r>
    </w:p>
    <w:p w14:paraId="1632DD0A" w14:textId="5D1BE44D" w:rsidR="00AC077C" w:rsidRPr="00B5647C" w:rsidRDefault="00B5647C" w:rsidP="00B5647C">
      <w:pPr>
        <w:jc w:val="both"/>
        <w:rPr>
          <w:b/>
          <w:bCs/>
          <w:lang w:val="en-US"/>
        </w:rPr>
      </w:pPr>
      <w:r w:rsidRPr="00B5647C">
        <w:rPr>
          <w:lang w:val="en-US"/>
        </w:rPr>
        <w:t>3%2C3719%2C1600%2C0_0&amp;invitationId=inv_1d721d65-ebbd-428d-a62f-fa44df921acf</w:t>
      </w:r>
      <w:r w:rsidRPr="00B5647C">
        <w:rPr>
          <w:b/>
          <w:bCs/>
          <w:lang w:val="en-US"/>
        </w:rPr>
        <w:t xml:space="preserve"> </w:t>
      </w:r>
      <w:r w:rsidR="00AC077C" w:rsidRPr="00B5647C">
        <w:rPr>
          <w:b/>
          <w:bCs/>
          <w:lang w:val="en-US"/>
        </w:rPr>
        <w:br w:type="page"/>
      </w:r>
    </w:p>
    <w:p w14:paraId="03DD2DB4" w14:textId="77777777" w:rsidR="00673D1D" w:rsidRPr="00B5647C" w:rsidRDefault="00673D1D">
      <w:pPr>
        <w:rPr>
          <w:b/>
          <w:bCs/>
          <w:lang w:val="en-US"/>
        </w:rPr>
      </w:pPr>
    </w:p>
    <w:sectPr w:rsidR="00673D1D" w:rsidRPr="00B564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F2164"/>
    <w:multiLevelType w:val="hybridMultilevel"/>
    <w:tmpl w:val="44060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71010"/>
    <w:multiLevelType w:val="multilevel"/>
    <w:tmpl w:val="BE40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2684370">
    <w:abstractNumId w:val="1"/>
  </w:num>
  <w:num w:numId="2" w16cid:durableId="208510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ED3"/>
    <w:rsid w:val="00084645"/>
    <w:rsid w:val="000F56D3"/>
    <w:rsid w:val="00137225"/>
    <w:rsid w:val="001B5680"/>
    <w:rsid w:val="001B6DEF"/>
    <w:rsid w:val="001F273D"/>
    <w:rsid w:val="002137A5"/>
    <w:rsid w:val="002451B7"/>
    <w:rsid w:val="002A5F15"/>
    <w:rsid w:val="00310E56"/>
    <w:rsid w:val="0031671B"/>
    <w:rsid w:val="00341DCB"/>
    <w:rsid w:val="00346C49"/>
    <w:rsid w:val="0035652C"/>
    <w:rsid w:val="00423EA2"/>
    <w:rsid w:val="004761A7"/>
    <w:rsid w:val="004B6B3C"/>
    <w:rsid w:val="00606347"/>
    <w:rsid w:val="00664D7D"/>
    <w:rsid w:val="00673D1D"/>
    <w:rsid w:val="008C4BCD"/>
    <w:rsid w:val="009C0865"/>
    <w:rsid w:val="00AC077C"/>
    <w:rsid w:val="00AF18C5"/>
    <w:rsid w:val="00B15949"/>
    <w:rsid w:val="00B5647C"/>
    <w:rsid w:val="00BB497E"/>
    <w:rsid w:val="00C15864"/>
    <w:rsid w:val="00C232B4"/>
    <w:rsid w:val="00DE29D4"/>
    <w:rsid w:val="00DE5B05"/>
    <w:rsid w:val="00E17A0B"/>
    <w:rsid w:val="00E41C58"/>
    <w:rsid w:val="00E64DAD"/>
    <w:rsid w:val="00F7301F"/>
    <w:rsid w:val="00F94ED3"/>
    <w:rsid w:val="00FA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0C57F"/>
  <w15:chartTrackingRefBased/>
  <w15:docId w15:val="{5257F3F8-E08C-EF42-A111-C2D2388F6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94E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4E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4E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4E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4E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4ED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4ED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4ED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4ED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4E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4E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4E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4ED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4ED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4ED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4ED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4ED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4ED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4E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94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4ED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94E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4ED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94ED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4ED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94ED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4E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4ED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4E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7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Roberta_Projeto_Streaming.docx</Template>
  <TotalTime>0</TotalTime>
  <Pages>6</Pages>
  <Words>1132</Words>
  <Characters>6118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Prochet</dc:creator>
  <cp:keywords/>
  <dc:description/>
  <cp:lastModifiedBy>Roberta Prochet</cp:lastModifiedBy>
  <cp:revision>2</cp:revision>
  <dcterms:created xsi:type="dcterms:W3CDTF">2024-04-14T22:17:00Z</dcterms:created>
  <dcterms:modified xsi:type="dcterms:W3CDTF">2024-04-14T22:17:00Z</dcterms:modified>
</cp:coreProperties>
</file>